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6EF" w:rsidRPr="00CF5824" w:rsidRDefault="00EE46EF" w:rsidP="002D5EDC">
      <w:pPr>
        <w:spacing w:line="192" w:lineRule="auto"/>
        <w:jc w:val="center"/>
        <w:rPr>
          <w:i/>
          <w:sz w:val="48"/>
          <w:szCs w:val="48"/>
        </w:rPr>
      </w:pPr>
      <w:r w:rsidRPr="00CF5824">
        <w:rPr>
          <w:i/>
          <w:sz w:val="48"/>
          <w:szCs w:val="48"/>
        </w:rPr>
        <w:t>Model Steps Flowchart</w:t>
      </w:r>
    </w:p>
    <w:p w:rsidR="00EE46EF" w:rsidRDefault="00EE46EF" w:rsidP="002D5EDC">
      <w:pPr>
        <w:spacing w:line="192" w:lineRule="auto"/>
        <w:rPr>
          <w:i/>
        </w:rPr>
      </w:pPr>
    </w:p>
    <w:p w:rsidR="00EE46EF" w:rsidRDefault="00EE46EF" w:rsidP="002D5EDC">
      <w:pPr>
        <w:spacing w:line="192" w:lineRule="auto"/>
        <w:jc w:val="center"/>
        <w:rPr>
          <w:i/>
        </w:rPr>
      </w:pPr>
      <w:r>
        <w:rPr>
          <w:noProof/>
        </w:rPr>
        <w:pict>
          <v:roundrect id="_x0000_s1026" style="position:absolute;left:0;text-align:left;margin-left:494.6pt;margin-top:6.6pt;width:138.45pt;height:34.7pt;z-index:251664896;v-text-anchor:middle" arcsize="10923f" o:regroupid="4" filled="f" fillcolor="#56983e" strokecolor="#f60" strokeweight="2pt" o:cliptowrap="t">
            <v:stroke dashstyle="1 1"/>
            <v:textbox style="mso-next-textbox:#_x0000_s1026" inset="0,0,0,7.2pt">
              <w:txbxContent>
                <w:p w:rsidR="00EE46EF" w:rsidRPr="00CF5824" w:rsidRDefault="00EE46EF" w:rsidP="002D5EDC">
                  <w:pPr>
                    <w:widowControl w:val="0"/>
                    <w:spacing w:line="192" w:lineRule="auto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CF5824">
                    <w:rPr>
                      <w:i/>
                      <w:sz w:val="24"/>
                      <w:szCs w:val="24"/>
                    </w:rPr>
                    <w:br/>
                    <w:t>User Supplied Data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left:0;text-align:left;margin-left:176.8pt;margin-top:6.6pt;width:138.5pt;height:34.7pt;z-index:251663872;v-text-anchor:middle" arcsize="10923f" o:regroupid="4" filled="f" fillcolor="#56983e" strokecolor="#f60" strokeweight="2pt" o:cliptowrap="t">
            <v:stroke dashstyle="1 1"/>
            <v:textbox style="mso-next-textbox:#_x0000_s1027" inset="0,0,0,7.2pt">
              <w:txbxContent>
                <w:p w:rsidR="00EE46EF" w:rsidRPr="00CF5824" w:rsidRDefault="00EE46EF" w:rsidP="002D5EDC">
                  <w:pPr>
                    <w:widowControl w:val="0"/>
                    <w:spacing w:line="192" w:lineRule="auto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CF5824">
                    <w:rPr>
                      <w:i/>
                      <w:sz w:val="24"/>
                      <w:szCs w:val="24"/>
                    </w:rPr>
                    <w:br/>
                    <w:t>User Supplied Data</w:t>
                  </w:r>
                </w:p>
              </w:txbxContent>
            </v:textbox>
          </v:roundrect>
        </w:pict>
      </w:r>
    </w:p>
    <w:p w:rsidR="00EE46EF" w:rsidRDefault="00EE46EF" w:rsidP="002D5EDC">
      <w:pPr>
        <w:spacing w:line="192" w:lineRule="auto"/>
        <w:rPr>
          <w:i/>
        </w:rPr>
      </w:pPr>
    </w:p>
    <w:p w:rsidR="00EE46EF" w:rsidRDefault="00EE46EF" w:rsidP="002D5EDC">
      <w:pPr>
        <w:spacing w:line="192" w:lineRule="auto"/>
        <w:rPr>
          <w:i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49.45pt;margin-top:19.3pt;width:26pt;height:34.65pt;z-index:251671040;mso-wrap-distance-left:2.88pt;mso-wrap-distance-top:2.88pt;mso-wrap-distance-right:2.88pt;mso-wrap-distance-bottom:2.88pt" o:regroupid="4" filled="f" stroked="f" insetpen="t" o:cliptowrap="t">
            <v:shadow color="#ccc"/>
            <v:textbox style="mso-next-textbox:#_x0000_s1028;mso-column-margin:5.76pt" inset="2.88pt,2.88pt,2.88pt,2.88pt">
              <w:txbxContent>
                <w:p w:rsidR="00EE46EF" w:rsidRPr="00CF5824" w:rsidRDefault="00EE46E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2.15pt;margin-top:-.2pt;width:2.45pt;height:46.1pt;z-index:251667968" o:connectortype="straight" o:regroupid="4" strokecolor="#f60" strokeweight="2pt" o:cliptowrap="t">
            <v:stroke dashstyle="1 1" endarrow="block"/>
          </v:shape>
        </w:pict>
      </w:r>
      <w:r>
        <w:rPr>
          <w:noProof/>
        </w:rPr>
        <w:pict>
          <v:shape id="_x0000_s1030" type="#_x0000_t32" style="position:absolute;margin-left:539.85pt;margin-top:-.2pt;width:29.65pt;height:137.8pt;flip:x;z-index:251666944" o:connectortype="straight" o:regroupid="4" strokecolor="#f60" strokeweight="2pt" o:cliptowrap="t">
            <v:stroke dashstyle="1 1" endarrow="block"/>
          </v:shape>
        </w:pict>
      </w:r>
      <w:r>
        <w:rPr>
          <w:noProof/>
        </w:rPr>
        <w:pict>
          <v:shape id="_x0000_s1031" type="#_x0000_t202" style="position:absolute;margin-left:110.3pt;margin-top:16.95pt;width:26pt;height:34.65pt;z-index:251658752;mso-wrap-distance-left:2.88pt;mso-wrap-distance-top:2.88pt;mso-wrap-distance-right:2.88pt;mso-wrap-distance-bottom:2.88pt" o:regroupid="4" filled="f" stroked="f" insetpen="t" o:cliptowrap="t">
            <v:shadow color="#ccc"/>
            <v:textbox style="mso-next-textbox:#_x0000_s1031;mso-column-margin:5.76pt" inset="2.88pt,2.88pt,2.88pt,2.88pt">
              <w:txbxContent>
                <w:p w:rsidR="00EE46EF" w:rsidRPr="00CF5824" w:rsidRDefault="00EE46E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</w:p>
    <w:p w:rsidR="00EE46EF" w:rsidRDefault="00EE46EF" w:rsidP="002D5EDC">
      <w:pPr>
        <w:spacing w:line="192" w:lineRule="auto"/>
        <w:rPr>
          <w:i/>
        </w:rPr>
      </w:pPr>
      <w:r>
        <w:rPr>
          <w:noProof/>
        </w:rPr>
        <w:pict>
          <v:roundrect id="_x0000_s1032" style="position:absolute;margin-left:-23.45pt;margin-top:3.4pt;width:105.8pt;height:63.8pt;z-index:251653632;v-text-anchor:middle" arcsize="10923f" o:regroupid="4" o:cliptowrap="t">
            <v:textbox style="mso-next-textbox:#_x0000_s1032" inset="2.88pt,2.88pt,1.44pt,1.44pt">
              <w:txbxContent>
                <w:p w:rsidR="00EE46EF" w:rsidRDefault="00EE46E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 w:rsidRPr="00CF5824">
                    <w:rPr>
                      <w:sz w:val="16"/>
                      <w:szCs w:val="16"/>
                    </w:rPr>
                    <w:br/>
                  </w:r>
                  <w:r w:rsidRPr="00CF5824">
                    <w:rPr>
                      <w:sz w:val="24"/>
                      <w:szCs w:val="24"/>
                    </w:rPr>
                    <w:t>Basin Selection</w:t>
                  </w:r>
                </w:p>
                <w:p w:rsidR="00EE46EF" w:rsidRPr="0087377F" w:rsidRDefault="00EE46EF" w:rsidP="002D5EDC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basin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133.9pt;margin-top:3.35pt;width:105.8pt;height:63.85pt;z-index:251652608;v-text-anchor:middle" arcsize="10923f" o:regroupid="4" o:cliptowrap="t">
            <v:textbox style="mso-next-textbox:#_x0000_s1033" inset="2.88pt,,1.44pt,1.44pt">
              <w:txbxContent>
                <w:p w:rsidR="00EE46EF" w:rsidRDefault="00EE46E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 w:rsidRPr="00CF5824">
                    <w:rPr>
                      <w:sz w:val="24"/>
                      <w:szCs w:val="24"/>
                    </w:rPr>
                    <w:t>Climate /Precip Model</w:t>
                  </w:r>
                </w:p>
                <w:p w:rsidR="00EE46EF" w:rsidRPr="0087377F" w:rsidRDefault="00EE46EF" w:rsidP="0087377F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climate</w:t>
                  </w:r>
                </w:p>
                <w:p w:rsidR="00EE46EF" w:rsidRPr="00CF5824" w:rsidRDefault="00EE46E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EE46EF" w:rsidRDefault="00EE46EF" w:rsidP="002D5EDC">
      <w:pPr>
        <w:spacing w:line="192" w:lineRule="auto"/>
        <w:rPr>
          <w:i/>
        </w:rPr>
      </w:pPr>
      <w:r>
        <w:rPr>
          <w:noProof/>
        </w:rPr>
        <w:pict>
          <v:shape id="_x0000_s1034" type="#_x0000_t32" style="position:absolute;margin-left:86.65pt;margin-top:12.5pt;width:44.75pt;height:197.4pt;z-index:251673088" o:connectortype="straight" o:regroupid="4" strokecolor="silver" o:cliptowrap="t">
            <v:stroke endarrow="block"/>
          </v:shape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8" style="position:absolute;margin-left:244.6pt;margin-top:4.45pt;width:241.15pt;height:52pt;z-index:251650560" o:connectortype="curved" o:regroupid="4" adj="21600,-75080,-42665" o:cliptowrap="t">
            <v:stroke endarrow="block"/>
          </v:shape>
        </w:pict>
      </w:r>
      <w:r>
        <w:rPr>
          <w:noProof/>
        </w:rPr>
        <w:pict>
          <v:shape id="_x0000_s1036" type="#_x0000_t38" style="position:absolute;margin-left:244.6pt;margin-top:4.45pt;width:92.75pt;height:91.7pt;z-index:251648512" o:connectortype="curved" o:regroupid="4" adj="21735,-271157,-116120" o:cliptowrap="t">
            <v:stroke endarrow="block"/>
          </v:shape>
        </w:pict>
      </w:r>
      <w:r>
        <w:rPr>
          <w:noProof/>
        </w:rPr>
        <w:pict>
          <v:shape id="_x0000_s1037" type="#_x0000_t32" style="position:absolute;margin-left:86.65pt;margin-top:12.5pt;width:47.25pt;height:124.7pt;z-index:251645440" o:connectortype="straight" o:regroupid="4" strokecolor="silver" o:cliptowrap="t">
            <v:stroke endarrow="block"/>
          </v:shape>
        </w:pict>
      </w:r>
      <w:r>
        <w:rPr>
          <w:noProof/>
        </w:rPr>
        <w:pict>
          <v:shape id="_x0000_s1038" type="#_x0000_t32" style="position:absolute;margin-left:86.65pt;margin-top:12.5pt;width:44.75pt;height:0;z-index:251644416" o:connectortype="straight" o:regroupid="4" o:cliptowrap="t">
            <v:stroke endarrow="block"/>
          </v:shape>
        </w:pict>
      </w:r>
    </w:p>
    <w:p w:rsidR="00EE46EF" w:rsidRDefault="00EE46EF" w:rsidP="002D5EDC">
      <w:pPr>
        <w:spacing w:line="192" w:lineRule="auto"/>
        <w:rPr>
          <w:i/>
        </w:rPr>
      </w:pPr>
    </w:p>
    <w:p w:rsidR="00EE46EF" w:rsidRDefault="00EE46EF" w:rsidP="002D5EDC">
      <w:pPr>
        <w:spacing w:line="192" w:lineRule="auto"/>
        <w:rPr>
          <w:i/>
        </w:rPr>
      </w:pPr>
      <w:r>
        <w:rPr>
          <w:noProof/>
        </w:rPr>
        <w:pict>
          <v:shape id="_x0000_s1039" type="#_x0000_t202" style="position:absolute;margin-left:406.95pt;margin-top:12pt;width:25.95pt;height:34.7pt;z-index:251661824;mso-wrap-distance-left:2.88pt;mso-wrap-distance-top:2.88pt;mso-wrap-distance-right:2.88pt;mso-wrap-distance-bottom:2.88pt" o:regroupid="4" filled="f" stroked="f" insetpen="t" o:cliptowrap="t">
            <v:shadow color="#ccc"/>
            <v:textbox style="mso-next-textbox:#_x0000_s1039;mso-column-margin:5.76pt" inset="2.88pt,2.88pt,2.88pt,2.88pt">
              <w:txbxContent>
                <w:p w:rsidR="00EE46EF" w:rsidRPr="00CF5824" w:rsidRDefault="00EE46E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0" style="position:absolute;margin-left:434.05pt;margin-top:17.25pt;width:105.8pt;height:63.85pt;z-index:251656704;v-text-anchor:middle" arcsize="10923f" o:regroupid="4" o:cliptowrap="t">
            <v:textbox style="mso-next-textbox:#_x0000_s1040" inset="2.88pt,2.88pt,1.44pt,1.44pt">
              <w:txbxContent>
                <w:p w:rsidR="00EE46EF" w:rsidRDefault="00EE46E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 w:rsidRPr="00CF5824">
                    <w:rPr>
                      <w:sz w:val="24"/>
                      <w:szCs w:val="24"/>
                    </w:rPr>
                    <w:t>Stream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CF5824">
                    <w:rPr>
                      <w:sz w:val="24"/>
                      <w:szCs w:val="24"/>
                    </w:rPr>
                    <w:t>Temp Model</w:t>
                  </w:r>
                </w:p>
                <w:p w:rsidR="00EE46EF" w:rsidRPr="0087377F" w:rsidRDefault="00EE46EF" w:rsidP="002D5EDC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streamtemp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1" type="#_x0000_t32" style="position:absolute;margin-left:186.85pt;margin-top:14.75pt;width:.1pt;height:40.15pt;z-index:251649536" o:connectortype="straight" o:regroupid="4" strokecolor="silver" o:cliptowrap="t">
            <v:stroke endarrow="block"/>
          </v:shape>
        </w:pict>
      </w:r>
    </w:p>
    <w:p w:rsidR="00EE46EF" w:rsidRDefault="00EE46EF" w:rsidP="002D5EDC">
      <w:pPr>
        <w:spacing w:line="192" w:lineRule="auto"/>
        <w:rPr>
          <w:i/>
        </w:rPr>
      </w:pPr>
    </w:p>
    <w:p w:rsidR="00EE46EF" w:rsidRDefault="00EE46EF" w:rsidP="002D5EDC">
      <w:pPr>
        <w:spacing w:line="192" w:lineRule="auto"/>
        <w:rPr>
          <w:i/>
        </w:rPr>
      </w:pPr>
      <w:r>
        <w:rPr>
          <w:noProof/>
        </w:rPr>
        <w:pict>
          <v:shape id="_x0000_s1042" type="#_x0000_t202" style="position:absolute;margin-left:551.35pt;margin-top:8.25pt;width:26pt;height:34.7pt;z-index:251662848;mso-wrap-distance-left:2.88pt;mso-wrap-distance-top:2.88pt;mso-wrap-distance-right:2.88pt;mso-wrap-distance-bottom:2.88pt" o:regroupid="4" filled="f" stroked="f" insetpen="t" o:cliptowrap="t">
            <v:shadow color="#ccc"/>
            <v:textbox style="mso-next-textbox:#_x0000_s1042;mso-column-margin:5.76pt" inset="2.88pt,2.88pt,2.88pt,2.88pt">
              <w:txbxContent>
                <w:p w:rsidR="00EE46EF" w:rsidRPr="00CF5824" w:rsidRDefault="00EE46E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258.6pt;margin-top:13.8pt;width:26pt;height:34.7pt;z-index:251660800;mso-wrap-distance-left:2.88pt;mso-wrap-distance-top:2.88pt;mso-wrap-distance-right:2.88pt;mso-wrap-distance-bottom:2.88pt" o:regroupid="4" filled="f" stroked="f" insetpen="t" o:cliptowrap="t">
            <v:shadow color="#ccc"/>
            <v:textbox style="mso-next-textbox:#_x0000_s1043;mso-column-margin:5.76pt" inset="2.88pt,2.88pt,2.88pt,2.88pt">
              <w:txbxContent>
                <w:p w:rsidR="00EE46EF" w:rsidRPr="00CF5824" w:rsidRDefault="00EE46E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12.3pt;margin-top:11.85pt;width:25.95pt;height:34.7pt;z-index:251659776;mso-wrap-distance-left:2.88pt;mso-wrap-distance-top:2.88pt;mso-wrap-distance-right:2.88pt;mso-wrap-distance-bottom:2.88pt" o:regroupid="4" filled="f" stroked="f" insetpen="t" o:cliptowrap="t">
            <v:shadow color="#ccc"/>
            <v:textbox style="mso-next-textbox:#_x0000_s1044;mso-column-margin:5.76pt" inset="2.88pt,2.88pt,2.88pt,2.88pt">
              <w:txbxContent>
                <w:p w:rsidR="00EE46EF" w:rsidRPr="00CF5824" w:rsidRDefault="00EE46E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5" style="position:absolute;margin-left:577.55pt;margin-top:13.2pt;width:105.8pt;height:63.85pt;z-index:251657728;v-text-anchor:middle" arcsize="10923f" o:regroupid="4" o:cliptowrap="t">
            <v:textbox style="mso-next-textbox:#_x0000_s1045" inset="2.88pt,,1.44pt,1.44pt">
              <w:txbxContent>
                <w:p w:rsidR="00EE46EF" w:rsidRDefault="00EE46E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</w:t>
                  </w:r>
                  <w:r w:rsidRPr="00CF5824">
                    <w:rPr>
                      <w:sz w:val="24"/>
                      <w:szCs w:val="24"/>
                    </w:rPr>
                    <w:t>ish Population Model</w:t>
                  </w:r>
                </w:p>
                <w:p w:rsidR="00EE46EF" w:rsidRPr="0087377F" w:rsidRDefault="00EE46EF" w:rsidP="002D5EDC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population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margin-left:285.65pt;margin-top:18.3pt;width:105.85pt;height:63.85pt;z-index:251655680;v-text-anchor:middle" arcsize="10923f" o:regroupid="4" o:cliptowrap="t">
            <v:textbox style="mso-next-textbox:#_x0000_s1046" inset="2.88pt,2.88pt,1.44pt,1.44pt">
              <w:txbxContent>
                <w:p w:rsidR="00EE46EF" w:rsidRDefault="00EE46E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</w:t>
                  </w:r>
                  <w:r w:rsidRPr="00CF5824">
                    <w:rPr>
                      <w:sz w:val="24"/>
                      <w:szCs w:val="24"/>
                    </w:rPr>
                    <w:t>reamflow Model</w:t>
                  </w:r>
                </w:p>
                <w:p w:rsidR="00EE46EF" w:rsidRPr="0087377F" w:rsidRDefault="00EE46EF" w:rsidP="002D5EDC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flow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7" style="position:absolute;margin-left:136.3pt;margin-top:19.55pt;width:105.85pt;height:63.9pt;z-index:251654656;v-text-anchor:middle" arcsize="10923f" o:regroupid="4" fillcolor="silver" stroked="f" strokecolor="#bfbfbf" o:cliptowrap="t">
            <v:textbox style="mso-next-textbox:#_x0000_s1047" inset="2.88pt,,1.44pt,1.44pt">
              <w:txbxContent>
                <w:p w:rsidR="00EE46EF" w:rsidRDefault="00EE46E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Pr="00CF5824">
                    <w:rPr>
                      <w:sz w:val="24"/>
                      <w:szCs w:val="24"/>
                    </w:rPr>
                    <w:t xml:space="preserve">and Use / </w:t>
                  </w:r>
                  <w:r w:rsidRPr="00CF5824">
                    <w:rPr>
                      <w:sz w:val="24"/>
                      <w:szCs w:val="24"/>
                    </w:rPr>
                    <w:br/>
                    <w:t>Land Cover Model</w:t>
                  </w:r>
                </w:p>
                <w:p w:rsidR="00EE46EF" w:rsidRPr="0087377F" w:rsidRDefault="00EE46EF" w:rsidP="0087377F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land</w:t>
                  </w:r>
                </w:p>
                <w:p w:rsidR="00EE46EF" w:rsidRPr="00CF5824" w:rsidRDefault="00EE46E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48" type="#_x0000_t32" style="position:absolute;margin-left:543.65pt;margin-top:13.4pt;width:31.35pt;height:33pt;z-index:251651584" o:connectortype="straight" o:regroupid="4" o:cliptowrap="t">
            <v:stroke endarrow="block"/>
          </v:shape>
        </w:pict>
      </w:r>
      <w:r>
        <w:rPr>
          <w:noProof/>
        </w:rPr>
        <w:pict>
          <v:shape id="_x0000_s1049" type="#_x0000_t32" style="position:absolute;margin-left:396.3pt;margin-top:2.25pt;width:36.7pt;height:51.95pt;flip:y;z-index:251646464" o:connectortype="straight" o:regroupid="4" o:cliptowrap="t">
            <v:stroke endarrow="block"/>
          </v:shape>
        </w:pict>
      </w:r>
    </w:p>
    <w:p w:rsidR="00EE46EF" w:rsidRDefault="00EE46EF" w:rsidP="002D5EDC">
      <w:pPr>
        <w:spacing w:line="192" w:lineRule="auto"/>
        <w:rPr>
          <w:i/>
        </w:rPr>
      </w:pPr>
    </w:p>
    <w:p w:rsidR="00EE46EF" w:rsidRDefault="00EE46EF" w:rsidP="002D5EDC">
      <w:pPr>
        <w:spacing w:line="192" w:lineRule="auto"/>
        <w:rPr>
          <w:i/>
        </w:rPr>
      </w:pPr>
      <w:r>
        <w:rPr>
          <w:noProof/>
        </w:rPr>
        <w:pict>
          <v:shape id="_x0000_s1050" type="#_x0000_t32" style="position:absolute;margin-left:244.6pt;margin-top:17.45pt;width:38.05pt;height:65.85pt;flip:y;z-index:251672064" o:connectortype="straight" o:regroupid="4" strokecolor="silver" o:cliptowrap="t">
            <v:stroke endarrow="block"/>
          </v:shape>
        </w:pict>
      </w:r>
      <w:r>
        <w:rPr>
          <w:noProof/>
        </w:rPr>
        <w:pict>
          <v:shape id="_x0000_s1051" type="#_x0000_t32" style="position:absolute;margin-left:393.35pt;margin-top:12.7pt;width:36.7pt;height:88.8pt;flip:x y;z-index:251665920" o:connectortype="straight" o:regroupid="4" strokecolor="#f60" strokeweight="2pt" o:cliptowrap="t">
            <v:stroke dashstyle="1 1" endarrow="block"/>
          </v:shape>
        </w:pict>
      </w:r>
      <w:r>
        <w:rPr>
          <w:noProof/>
        </w:rPr>
        <w:pict>
          <v:shape id="_x0000_s1052" type="#_x0000_t32" style="position:absolute;margin-left:396.3pt;margin-top:12.7pt;width:172.2pt;height:.05pt;flip:y;z-index:251647488" o:connectortype="straight" o:regroupid="4" o:cliptowrap="t">
            <v:stroke endarrow="block"/>
          </v:shape>
        </w:pict>
      </w:r>
      <w:r>
        <w:rPr>
          <w:noProof/>
        </w:rPr>
        <w:pict>
          <v:shape id="_x0000_s1053" type="#_x0000_t32" style="position:absolute;margin-left:244.4pt;margin-top:9.95pt;width:39.2pt;height:0;z-index:251643392" o:connectortype="straight" o:regroupid="4" strokecolor="silver" o:cliptowrap="t">
            <v:stroke endarrow="block"/>
          </v:shape>
        </w:pict>
      </w:r>
    </w:p>
    <w:p w:rsidR="00EE46EF" w:rsidRDefault="00EE46EF" w:rsidP="002D5EDC">
      <w:pPr>
        <w:spacing w:line="192" w:lineRule="auto"/>
        <w:rPr>
          <w:i/>
        </w:rPr>
      </w:pPr>
    </w:p>
    <w:p w:rsidR="00EE46EF" w:rsidRDefault="00EE46EF" w:rsidP="002D5EDC">
      <w:pPr>
        <w:spacing w:line="192" w:lineRule="auto"/>
        <w:rPr>
          <w:i/>
        </w:rPr>
      </w:pPr>
      <w:r>
        <w:rPr>
          <w:noProof/>
        </w:rPr>
        <w:pict>
          <v:shape id="_x0000_s1054" type="#_x0000_t202" style="position:absolute;margin-left:112.8pt;margin-top:-.5pt;width:26pt;height:34.7pt;z-index:251670016;mso-wrap-distance-left:2.88pt;mso-wrap-distance-top:2.88pt;mso-wrap-distance-right:2.88pt;mso-wrap-distance-bottom:2.88pt" o:regroupid="4" filled="f" stroked="f" insetpen="t" o:cliptowrap="t">
            <v:shadow color="#ccc"/>
            <v:textbox style="mso-next-textbox:#_x0000_s1054;mso-column-margin:5.76pt" inset="2.88pt,2.88pt,2.88pt,2.88pt">
              <w:txbxContent>
                <w:p w:rsidR="00EE46EF" w:rsidRPr="00CF5824" w:rsidRDefault="00EE46EF" w:rsidP="002D5EDC">
                  <w:pPr>
                    <w:widowControl w:val="0"/>
                    <w:jc w:val="right"/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5" style="position:absolute;margin-left:137.3pt;margin-top:8.35pt;width:105.8pt;height:63.85pt;z-index:251668992;v-text-anchor:middle" arcsize="10923f" o:regroupid="4" fillcolor="silver" stroked="f" strokecolor="#bfbfbf" o:cliptowrap="t">
            <v:textbox style="mso-next-textbox:#_x0000_s1055" inset="2.88pt,,1.44pt,1.44pt">
              <w:txbxContent>
                <w:p w:rsidR="00EE46EF" w:rsidRDefault="00EE46E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 w:rsidRPr="00CF5824">
                    <w:rPr>
                      <w:sz w:val="24"/>
                      <w:szCs w:val="24"/>
                    </w:rPr>
                    <w:t>Culverts, Dams, &amp; Dam Operations</w:t>
                  </w:r>
                </w:p>
                <w:p w:rsidR="00EE46EF" w:rsidRPr="0087377F" w:rsidRDefault="00EE46EF" w:rsidP="0087377F">
                  <w:pPr>
                    <w:widowControl w:val="0"/>
                    <w:spacing w:line="192" w:lineRule="auto"/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</w:pPr>
                  <w:r w:rsidRPr="0087377F">
                    <w:rPr>
                      <w:rFonts w:ascii="Courier (W1)" w:hAnsi="Courier (W1)"/>
                      <w:b/>
                      <w:color w:val="0070C0"/>
                      <w:sz w:val="24"/>
                      <w:szCs w:val="24"/>
                    </w:rPr>
                    <w:t>barriers</w:t>
                  </w:r>
                </w:p>
                <w:p w:rsidR="00EE46EF" w:rsidRPr="00CF5824" w:rsidRDefault="00EE46EF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EE46EF" w:rsidRDefault="00EE46EF" w:rsidP="002D5EDC">
      <w:pPr>
        <w:spacing w:line="192" w:lineRule="auto"/>
        <w:jc w:val="right"/>
        <w:rPr>
          <w:i/>
          <w:sz w:val="20"/>
          <w:szCs w:val="20"/>
        </w:rPr>
      </w:pPr>
    </w:p>
    <w:p w:rsidR="00EE46EF" w:rsidRDefault="00EE46EF" w:rsidP="002D5EDC">
      <w:pPr>
        <w:spacing w:line="192" w:lineRule="auto"/>
        <w:jc w:val="right"/>
        <w:rPr>
          <w:i/>
          <w:sz w:val="20"/>
          <w:szCs w:val="20"/>
        </w:rPr>
      </w:pPr>
    </w:p>
    <w:p w:rsidR="00EE46EF" w:rsidRDefault="00EE46EF" w:rsidP="002D5EDC">
      <w:pPr>
        <w:spacing w:line="192" w:lineRule="auto"/>
        <w:jc w:val="right"/>
        <w:rPr>
          <w:i/>
          <w:sz w:val="20"/>
          <w:szCs w:val="20"/>
        </w:rPr>
      </w:pPr>
      <w:r>
        <w:rPr>
          <w:noProof/>
        </w:rPr>
        <w:pict>
          <v:roundrect id="_x0000_s1056" style="position:absolute;left:0;text-align:left;margin-left:356.1pt;margin-top:-.25pt;width:138.5pt;height:34.7pt;z-index:251642368;v-text-anchor:middle" arcsize="10923f" o:regroupid="4" filled="f" fillcolor="#56983e" strokecolor="#f60" strokeweight="2pt" o:cliptowrap="t">
            <v:stroke dashstyle="1 1"/>
            <v:textbox style="mso-next-textbox:#_x0000_s1056" inset="0,0,0,7.2pt">
              <w:txbxContent>
                <w:p w:rsidR="00EE46EF" w:rsidRPr="00CF5824" w:rsidRDefault="00EE46EF" w:rsidP="002D5EDC">
                  <w:pPr>
                    <w:widowControl w:val="0"/>
                    <w:spacing w:line="192" w:lineRule="auto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CF5824">
                    <w:rPr>
                      <w:i/>
                      <w:sz w:val="24"/>
                      <w:szCs w:val="24"/>
                    </w:rPr>
                    <w:br/>
                    <w:t>User Supplied Data</w:t>
                  </w:r>
                </w:p>
              </w:txbxContent>
            </v:textbox>
          </v:roundrect>
        </w:pict>
      </w:r>
    </w:p>
    <w:p w:rsidR="00EE46EF" w:rsidRDefault="00EE46EF" w:rsidP="002D5EDC">
      <w:pPr>
        <w:spacing w:line="192" w:lineRule="auto"/>
        <w:jc w:val="right"/>
        <w:rPr>
          <w:i/>
          <w:sz w:val="20"/>
          <w:szCs w:val="20"/>
        </w:rPr>
      </w:pPr>
    </w:p>
    <w:p w:rsidR="00EE46EF" w:rsidRDefault="00EE46EF" w:rsidP="002D5EDC">
      <w:pPr>
        <w:spacing w:line="192" w:lineRule="auto"/>
        <w:jc w:val="right"/>
        <w:rPr>
          <w:i/>
          <w:sz w:val="20"/>
          <w:szCs w:val="20"/>
        </w:rPr>
      </w:pPr>
    </w:p>
    <w:p w:rsidR="00EE46EF" w:rsidRDefault="00EE46EF" w:rsidP="002D5EDC">
      <w:pPr>
        <w:spacing w:line="192" w:lineRule="auto"/>
        <w:jc w:val="right"/>
        <w:rPr>
          <w:i/>
          <w:sz w:val="20"/>
          <w:szCs w:val="20"/>
        </w:rPr>
      </w:pPr>
    </w:p>
    <w:sectPr w:rsidR="00EE46EF" w:rsidSect="00CF5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5EDC"/>
    <w:rsid w:val="00013031"/>
    <w:rsid w:val="001937E0"/>
    <w:rsid w:val="002D5EDC"/>
    <w:rsid w:val="00441D4A"/>
    <w:rsid w:val="004C45F9"/>
    <w:rsid w:val="00672AD8"/>
    <w:rsid w:val="006B2F0C"/>
    <w:rsid w:val="0087377F"/>
    <w:rsid w:val="008C6F36"/>
    <w:rsid w:val="00C174E3"/>
    <w:rsid w:val="00CF5824"/>
    <w:rsid w:val="00E762EF"/>
    <w:rsid w:val="00EE46EF"/>
    <w:rsid w:val="00F3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4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D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5E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1</Pages>
  <Words>10</Words>
  <Characters>63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ALR</cp:lastModifiedBy>
  <cp:revision>3</cp:revision>
  <cp:lastPrinted>2012-11-27T19:55:00Z</cp:lastPrinted>
  <dcterms:created xsi:type="dcterms:W3CDTF">2013-01-02T21:31:00Z</dcterms:created>
  <dcterms:modified xsi:type="dcterms:W3CDTF">2013-01-10T17:02:00Z</dcterms:modified>
</cp:coreProperties>
</file>